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2B17AC">
      <w:pPr>
        <w:pStyle w:val="Title"/>
      </w:pPr>
      <w:r>
        <w:t>Sarah Gibbons</w:t>
      </w:r>
    </w:p>
    <w:p w:rsidR="00394A6D" w:rsidRDefault="002B17AC" w:rsidP="00194B8F">
      <w:r>
        <w:t xml:space="preserve">1230 N. LBJ DR. #211 San Marcos, TX </w:t>
      </w:r>
      <w:proofErr w:type="gramStart"/>
      <w:r>
        <w:t xml:space="preserve">78666 </w:t>
      </w:r>
      <w:r w:rsidR="007D00B3">
        <w:t> |</w:t>
      </w:r>
      <w:proofErr w:type="gramEnd"/>
      <w:r w:rsidR="007D00B3">
        <w:t> </w:t>
      </w:r>
      <w:r>
        <w:t>214-608-3340 | sfg11@txstate.edu</w:t>
      </w:r>
    </w:p>
    <w:sdt>
      <w:sdtPr>
        <w:id w:val="1513793667"/>
        <w:placeholder>
          <w:docPart w:val="D650748F6F5E44169CEFE2213D2D97D0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2B17AC">
      <w:pPr>
        <w:pStyle w:val="Heading2"/>
      </w:pPr>
      <w:r>
        <w:t>Bacherlors science</w:t>
      </w:r>
      <w:r w:rsidR="007D00B3">
        <w:t> | </w:t>
      </w:r>
      <w:r>
        <w:t>june 2018</w:t>
      </w:r>
      <w:r w:rsidR="007D00B3">
        <w:t> | </w:t>
      </w:r>
      <w:r>
        <w:t xml:space="preserve">Texas state university </w:t>
      </w:r>
    </w:p>
    <w:p w:rsidR="00394A6D" w:rsidRDefault="007D00B3" w:rsidP="002B17AC">
      <w:pPr>
        <w:pStyle w:val="ListBullet"/>
      </w:pPr>
      <w:r>
        <w:t xml:space="preserve">Major: </w:t>
      </w:r>
      <w:r w:rsidR="002B17AC">
        <w:t>Computer Science</w:t>
      </w:r>
    </w:p>
    <w:p w:rsidR="00394A6D" w:rsidRDefault="007D00B3">
      <w:pPr>
        <w:pStyle w:val="ListBullet"/>
      </w:pPr>
      <w:r>
        <w:t xml:space="preserve">Related coursework: </w:t>
      </w:r>
      <w:r w:rsidR="002B17AC" w:rsidRPr="002B17AC">
        <w:t xml:space="preserve">Computer Architecture, Object Oriented and Design, Parallel Programming, Computer Graphics </w:t>
      </w:r>
    </w:p>
    <w:p w:rsidR="002B17AC" w:rsidRDefault="002B17AC" w:rsidP="002B17AC">
      <w:pPr>
        <w:pStyle w:val="Heading2"/>
      </w:pPr>
      <w:r>
        <w:t xml:space="preserve">Bacherlors science | june 2018 | Texas state university </w:t>
      </w:r>
    </w:p>
    <w:p w:rsidR="00194B8F" w:rsidRDefault="007D00B3" w:rsidP="00194B8F">
      <w:pPr>
        <w:pStyle w:val="ListBullet"/>
      </w:pPr>
      <w:r>
        <w:t xml:space="preserve">Major: </w:t>
      </w:r>
      <w:r w:rsidR="002B17AC">
        <w:t>Applied Mathematics</w:t>
      </w:r>
    </w:p>
    <w:p w:rsidR="00394A6D" w:rsidRDefault="002B17AC">
      <w:pPr>
        <w:pStyle w:val="Heading1"/>
      </w:pPr>
      <w:r>
        <w:t>Research</w:t>
      </w:r>
    </w:p>
    <w:p w:rsidR="00394A6D" w:rsidRDefault="002B17AC">
      <w:pPr>
        <w:pStyle w:val="Heading2"/>
      </w:pPr>
      <w:r w:rsidRPr="002B17AC">
        <w:t>Independent Study June - August 2016 </w:t>
      </w:r>
    </w:p>
    <w:p w:rsidR="002B17AC" w:rsidRPr="00A561C5" w:rsidRDefault="002B17AC" w:rsidP="002B17AC">
      <w:pPr>
        <w:pStyle w:val="ListBullet"/>
      </w:pPr>
      <w:r w:rsidRPr="00A561C5">
        <w:t>Computed NP-complete properties in graph theory using exhaustive, greedy and recursive algorithms on structured graphs </w:t>
      </w:r>
    </w:p>
    <w:p w:rsidR="002B17AC" w:rsidRPr="00A561C5" w:rsidRDefault="002B17AC" w:rsidP="002B17AC">
      <w:pPr>
        <w:pStyle w:val="ListBullet"/>
      </w:pPr>
      <w:r w:rsidRPr="00A561C5">
        <w:t>Became acquainted with Python and developed a program to generate trees</w:t>
      </w:r>
    </w:p>
    <w:p w:rsidR="00394A6D" w:rsidRDefault="002B17AC" w:rsidP="002B17AC">
      <w:pPr>
        <w:pStyle w:val="ListBullet"/>
      </w:pPr>
      <w:r w:rsidRPr="00A561C5">
        <w:t>Performed computational experiments that approximate an inequality bounding the independence number</w:t>
      </w:r>
    </w:p>
    <w:p w:rsidR="00394A6D" w:rsidRDefault="002B17AC">
      <w:pPr>
        <w:pStyle w:val="Heading2"/>
      </w:pPr>
      <w:r w:rsidRPr="002B17AC">
        <w:t>Research Experience for Undergraduates Spring 2017</w:t>
      </w:r>
    </w:p>
    <w:p w:rsidR="00394A6D" w:rsidRDefault="002B17AC" w:rsidP="002B17AC">
      <w:pPr>
        <w:pStyle w:val="ListBullet"/>
      </w:pPr>
      <w:r w:rsidRPr="00A561C5">
        <w:t>Constructed zero-forcing sets on Generalized Petersen Graphs (GPG), proved they are minimal and derived a formula for finding the zero-forcing number</w:t>
      </w:r>
    </w:p>
    <w:p w:rsidR="00394A6D" w:rsidRDefault="002B17AC">
      <w:pPr>
        <w:pStyle w:val="Heading2"/>
      </w:pPr>
      <w:r>
        <w:t>Hackathons</w:t>
      </w:r>
    </w:p>
    <w:p w:rsidR="002B17AC" w:rsidRDefault="002B17AC">
      <w:pPr>
        <w:pStyle w:val="ListBullet"/>
      </w:pPr>
      <w:proofErr w:type="spellStart"/>
      <w:r>
        <w:t>ComDes</w:t>
      </w:r>
      <w:proofErr w:type="spellEnd"/>
      <w:r>
        <w:t xml:space="preserve"> + Smart Cities Hackathon 2017- Used python scripts and transportation datasets, produced the number of seats available on a bus at each stop</w:t>
      </w:r>
    </w:p>
    <w:p w:rsidR="00394A6D" w:rsidRDefault="002B17AC" w:rsidP="002B17AC">
      <w:pPr>
        <w:pStyle w:val="ListBullet"/>
      </w:pPr>
      <w:r>
        <w:t xml:space="preserve">ATX Hack4Change 2017 – Used </w:t>
      </w:r>
      <w:r w:rsidR="00194B8F">
        <w:t>the ionic framework and node.js to c</w:t>
      </w:r>
      <w:r w:rsidRPr="002B17AC">
        <w:t>reate an online marketplace that connects small farmers directly to buyers of fresh local produc</w:t>
      </w:r>
      <w:r>
        <w:t xml:space="preserve">e </w:t>
      </w:r>
      <w:bookmarkStart w:id="0" w:name="_GoBack"/>
      <w:bookmarkEnd w:id="0"/>
    </w:p>
    <w:sdt>
      <w:sdtPr>
        <w:id w:val="-519467818"/>
        <w:placeholder>
          <w:docPart w:val="EAA2320F26C64B1AB12B133400C03DD4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>
            <w:t>Leadership</w:t>
          </w:r>
        </w:p>
      </w:sdtContent>
    </w:sdt>
    <w:p w:rsidR="00394A6D" w:rsidRDefault="00194B8F">
      <w:pPr>
        <w:pStyle w:val="ListBullet"/>
      </w:pPr>
      <w:r>
        <w:t>Association of Women in Mathematics (AWM) - President</w:t>
      </w:r>
    </w:p>
    <w:sdt>
      <w:sdtPr>
        <w:id w:val="1494989950"/>
        <w:placeholder>
          <w:docPart w:val="7DD7B4C075314766889E8FB33C55790B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394A6D" w:rsidRDefault="00194B8F">
      <w:pPr>
        <w:pStyle w:val="Heading2"/>
      </w:pPr>
      <w:r>
        <w:t>Lab assistant</w:t>
      </w:r>
      <w:r w:rsidR="007D00B3">
        <w:t> | </w:t>
      </w:r>
      <w:r>
        <w:t>computer science department at texas state university</w:t>
      </w:r>
      <w:r w:rsidR="007D00B3">
        <w:t> | </w:t>
      </w:r>
      <w:r>
        <w:t>june 2017 - current</w:t>
      </w:r>
    </w:p>
    <w:p w:rsidR="00194B8F" w:rsidRPr="00A561C5" w:rsidRDefault="00194B8F" w:rsidP="00194B8F">
      <w:pPr>
        <w:pStyle w:val="ListBullet"/>
      </w:pPr>
      <w:r w:rsidRPr="00A561C5">
        <w:t>Helped individual students find and eliminate bugs in their code. </w:t>
      </w:r>
    </w:p>
    <w:p w:rsidR="00194B8F" w:rsidRPr="00A561C5" w:rsidRDefault="00194B8F" w:rsidP="00194B8F">
      <w:pPr>
        <w:pStyle w:val="ListBullet"/>
      </w:pPr>
      <w:r w:rsidRPr="00A561C5">
        <w:t>Conducted lab sessions for Foundations of C++ Programming.</w:t>
      </w:r>
    </w:p>
    <w:p w:rsidR="00394A6D" w:rsidRDefault="00394A6D" w:rsidP="00194B8F">
      <w:pPr>
        <w:pStyle w:val="ListBullet"/>
        <w:numPr>
          <w:ilvl w:val="0"/>
          <w:numId w:val="0"/>
        </w:numPr>
        <w:ind w:left="144"/>
      </w:pPr>
    </w:p>
    <w:p w:rsidR="00394A6D" w:rsidRDefault="00194B8F">
      <w:pPr>
        <w:pStyle w:val="Heading2"/>
      </w:pPr>
      <w:r>
        <w:t>student worker</w:t>
      </w:r>
      <w:r w:rsidR="007D00B3">
        <w:t> | </w:t>
      </w:r>
      <w:r w:rsidRPr="00194B8F">
        <w:rPr>
          <w:color w:val="auto"/>
        </w:rPr>
        <w:t>COMPUTER SCIENCE DEPARTMENT AT TEXAS STATE</w:t>
      </w:r>
      <w:r w:rsidR="007D00B3">
        <w:t> | </w:t>
      </w:r>
      <w:r>
        <w:t>october 2016 – june 2017</w:t>
      </w:r>
    </w:p>
    <w:p w:rsidR="00194B8F" w:rsidRDefault="00194B8F" w:rsidP="00194B8F">
      <w:pPr>
        <w:pStyle w:val="ListBullet"/>
      </w:pPr>
      <w:r>
        <w:t xml:space="preserve">Answered all incoming calls and handled caller’s inquiries  </w:t>
      </w:r>
    </w:p>
    <w:p w:rsidR="00194B8F" w:rsidRDefault="00194B8F" w:rsidP="00194B8F">
      <w:pPr>
        <w:pStyle w:val="ListBullet"/>
      </w:pPr>
      <w:r>
        <w:t>Provided word-processing and clerical support</w:t>
      </w:r>
    </w:p>
    <w:p w:rsidR="00194B8F" w:rsidRDefault="00194B8F" w:rsidP="00194B8F">
      <w:pPr>
        <w:pStyle w:val="Heading2"/>
      </w:pPr>
      <w:r>
        <w:t>Awards</w:t>
      </w:r>
    </w:p>
    <w:p w:rsidR="00194B8F" w:rsidRDefault="00194B8F" w:rsidP="00194B8F">
      <w:pPr>
        <w:pStyle w:val="ListBullet"/>
      </w:pPr>
      <w:r w:rsidRPr="00A561C5">
        <w:t>Winner "Problem Solving Challenge" for the Women Doing Math Program </w:t>
      </w:r>
    </w:p>
    <w:p w:rsidR="00194B8F" w:rsidRDefault="00194B8F" w:rsidP="00194B8F">
      <w:pPr>
        <w:pStyle w:val="Heading2"/>
      </w:pPr>
    </w:p>
    <w:p w:rsidR="00194B8F" w:rsidRPr="00194B8F" w:rsidRDefault="00194B8F" w:rsidP="00194B8F">
      <w:pPr>
        <w:pStyle w:val="Heading2"/>
      </w:pPr>
    </w:p>
    <w:p w:rsidR="00394A6D" w:rsidRDefault="00394A6D" w:rsidP="00194B8F">
      <w:pPr>
        <w:pStyle w:val="ListBullet"/>
        <w:numPr>
          <w:ilvl w:val="0"/>
          <w:numId w:val="0"/>
        </w:numPr>
        <w:ind w:left="144"/>
      </w:pPr>
    </w:p>
    <w:sectPr w:rsidR="00394A6D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CCB" w:rsidRDefault="005A1CCB">
      <w:pPr>
        <w:spacing w:after="0"/>
      </w:pPr>
      <w:r>
        <w:separator/>
      </w:r>
    </w:p>
  </w:endnote>
  <w:endnote w:type="continuationSeparator" w:id="0">
    <w:p w:rsidR="005A1CCB" w:rsidRDefault="005A1C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B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CCB" w:rsidRDefault="005A1CCB">
      <w:pPr>
        <w:spacing w:after="0"/>
      </w:pPr>
      <w:r>
        <w:separator/>
      </w:r>
    </w:p>
  </w:footnote>
  <w:footnote w:type="continuationSeparator" w:id="0">
    <w:p w:rsidR="005A1CCB" w:rsidRDefault="005A1C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C175537"/>
    <w:multiLevelType w:val="multilevel"/>
    <w:tmpl w:val="D0E8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0061B"/>
    <w:multiLevelType w:val="multilevel"/>
    <w:tmpl w:val="CD62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E77B5"/>
    <w:multiLevelType w:val="multilevel"/>
    <w:tmpl w:val="68D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AC"/>
    <w:rsid w:val="00194B8F"/>
    <w:rsid w:val="002B17AC"/>
    <w:rsid w:val="00394A6D"/>
    <w:rsid w:val="005A1CCB"/>
    <w:rsid w:val="007D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0C646"/>
  <w15:chartTrackingRefBased/>
  <w15:docId w15:val="{BF913864-2AA2-4FB6-BA49-3C47BC72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7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7AC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7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70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554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6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5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523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68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311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54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90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984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5212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657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1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4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3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5269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gib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50748F6F5E44169CEFE2213D2D9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5C4A-8BA0-472E-A3DC-964CFDD916D9}"/>
      </w:docPartPr>
      <w:docPartBody>
        <w:p w:rsidR="00000000" w:rsidRDefault="00B37D31">
          <w:pPr>
            <w:pStyle w:val="D650748F6F5E44169CEFE2213D2D97D0"/>
          </w:pPr>
          <w:r>
            <w:t>Education</w:t>
          </w:r>
        </w:p>
      </w:docPartBody>
    </w:docPart>
    <w:docPart>
      <w:docPartPr>
        <w:name w:val="EAA2320F26C64B1AB12B133400C03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876C9-C197-4580-BF95-C83FC4ECFAC5}"/>
      </w:docPartPr>
      <w:docPartBody>
        <w:p w:rsidR="00000000" w:rsidRDefault="00B37D31">
          <w:pPr>
            <w:pStyle w:val="EAA2320F26C64B1AB12B133400C03DD4"/>
          </w:pPr>
          <w:r>
            <w:t>Leadership</w:t>
          </w:r>
        </w:p>
      </w:docPartBody>
    </w:docPart>
    <w:docPart>
      <w:docPartPr>
        <w:name w:val="7DD7B4C075314766889E8FB33C557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1901B-6C2A-4B1C-8A3D-6DC5BB42F18C}"/>
      </w:docPartPr>
      <w:docPartBody>
        <w:p w:rsidR="00000000" w:rsidRDefault="00B37D31">
          <w:pPr>
            <w:pStyle w:val="7DD7B4C075314766889E8FB33C55790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52"/>
    <w:rsid w:val="00B37D31"/>
    <w:rsid w:val="00D2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44FD7489964D78B33C9FD2CD141F16">
    <w:name w:val="3044FD7489964D78B33C9FD2CD141F16"/>
  </w:style>
  <w:style w:type="paragraph" w:customStyle="1" w:styleId="0BA4A8C5D84F4F60B2EF69F7FB6BAC5D">
    <w:name w:val="0BA4A8C5D84F4F60B2EF69F7FB6BAC5D"/>
  </w:style>
  <w:style w:type="paragraph" w:customStyle="1" w:styleId="9443B0322D9E406590C067EEC079712A">
    <w:name w:val="9443B0322D9E406590C067EEC079712A"/>
  </w:style>
  <w:style w:type="paragraph" w:customStyle="1" w:styleId="EDEB4791DF8F414B8666C0EF09242AC8">
    <w:name w:val="EDEB4791DF8F414B8666C0EF09242AC8"/>
  </w:style>
  <w:style w:type="paragraph" w:customStyle="1" w:styleId="F992B0EEF5E14FDE8FFBB3EB71C307EB">
    <w:name w:val="F992B0EEF5E14FDE8FFBB3EB71C307EB"/>
  </w:style>
  <w:style w:type="paragraph" w:customStyle="1" w:styleId="6D8ECD51608B481CBDFE1CAF0EDA55CE">
    <w:name w:val="6D8ECD51608B481CBDFE1CAF0EDA55CE"/>
  </w:style>
  <w:style w:type="paragraph" w:customStyle="1" w:styleId="D650748F6F5E44169CEFE2213D2D97D0">
    <w:name w:val="D650748F6F5E44169CEFE2213D2D97D0"/>
  </w:style>
  <w:style w:type="paragraph" w:customStyle="1" w:styleId="6633935CC6194C1DA7111FD0474F1CBB">
    <w:name w:val="6633935CC6194C1DA7111FD0474F1CBB"/>
  </w:style>
  <w:style w:type="paragraph" w:customStyle="1" w:styleId="26894FFCB6F44485B3C8BDCA27E69693">
    <w:name w:val="26894FFCB6F44485B3C8BDCA27E69693"/>
  </w:style>
  <w:style w:type="paragraph" w:customStyle="1" w:styleId="9F836FC495F443F88402C58B27A083AF">
    <w:name w:val="9F836FC495F443F88402C58B27A083AF"/>
  </w:style>
  <w:style w:type="paragraph" w:customStyle="1" w:styleId="03743F3E51CA457991C96168D063160C">
    <w:name w:val="03743F3E51CA457991C96168D063160C"/>
  </w:style>
  <w:style w:type="paragraph" w:customStyle="1" w:styleId="28082E4F5A3E4563A8734799B8AE61AD">
    <w:name w:val="28082E4F5A3E4563A8734799B8AE61AD"/>
  </w:style>
  <w:style w:type="paragraph" w:customStyle="1" w:styleId="D515633B7C4F4C99B83E444B049F1B71">
    <w:name w:val="D515633B7C4F4C99B83E444B049F1B71"/>
  </w:style>
  <w:style w:type="paragraph" w:customStyle="1" w:styleId="67968965CA8544A392E30B3F50C50B6A">
    <w:name w:val="67968965CA8544A392E30B3F50C50B6A"/>
  </w:style>
  <w:style w:type="paragraph" w:customStyle="1" w:styleId="30943E5AD58F4099B5BDA214F82580F1">
    <w:name w:val="30943E5AD58F4099B5BDA214F82580F1"/>
  </w:style>
  <w:style w:type="paragraph" w:customStyle="1" w:styleId="4E38F75AC68E4649A6BA47CA2D7C0134">
    <w:name w:val="4E38F75AC68E4649A6BA47CA2D7C0134"/>
  </w:style>
  <w:style w:type="paragraph" w:customStyle="1" w:styleId="F95A25E1F51A4AC8B48F9F9401E23B9F">
    <w:name w:val="F95A25E1F51A4AC8B48F9F9401E23B9F"/>
  </w:style>
  <w:style w:type="paragraph" w:customStyle="1" w:styleId="AD23D7496E454D3BB8CFDEF5239555FB">
    <w:name w:val="AD23D7496E454D3BB8CFDEF5239555FB"/>
  </w:style>
  <w:style w:type="paragraph" w:customStyle="1" w:styleId="EAA2320F26C64B1AB12B133400C03DD4">
    <w:name w:val="EAA2320F26C64B1AB12B133400C03DD4"/>
  </w:style>
  <w:style w:type="paragraph" w:customStyle="1" w:styleId="13B670FCD3464D3186BBBDF4F3596A26">
    <w:name w:val="13B670FCD3464D3186BBBDF4F3596A26"/>
  </w:style>
  <w:style w:type="paragraph" w:customStyle="1" w:styleId="7DD7B4C075314766889E8FB33C55790B">
    <w:name w:val="7DD7B4C075314766889E8FB33C55790B"/>
  </w:style>
  <w:style w:type="paragraph" w:customStyle="1" w:styleId="B852A0FA9DB141ECA9BB1F75FE0A2BDA">
    <w:name w:val="B852A0FA9DB141ECA9BB1F75FE0A2BDA"/>
  </w:style>
  <w:style w:type="paragraph" w:customStyle="1" w:styleId="F50DB31ADB824181B005BEE155D60411">
    <w:name w:val="F50DB31ADB824181B005BEE155D60411"/>
  </w:style>
  <w:style w:type="paragraph" w:customStyle="1" w:styleId="30980A389FD44963AC62F20B2B8959B1">
    <w:name w:val="30980A389FD44963AC62F20B2B8959B1"/>
  </w:style>
  <w:style w:type="paragraph" w:customStyle="1" w:styleId="AF4DD3BD826F478E82808200F74B7960">
    <w:name w:val="AF4DD3BD826F478E82808200F74B7960"/>
  </w:style>
  <w:style w:type="paragraph" w:customStyle="1" w:styleId="BA904207D26A45C0A303A7B57137C5FF">
    <w:name w:val="BA904207D26A45C0A303A7B57137C5FF"/>
    <w:rsid w:val="00D26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64F0D-9D96-4C43-A7FC-8EBD2E2D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sfgib</dc:creator>
  <cp:keywords/>
  <cp:lastModifiedBy>Gibbons, Sarah F</cp:lastModifiedBy>
  <cp:revision>1</cp:revision>
  <dcterms:created xsi:type="dcterms:W3CDTF">2017-06-08T17:03:00Z</dcterms:created>
  <dcterms:modified xsi:type="dcterms:W3CDTF">2017-06-08T17:34:00Z</dcterms:modified>
  <cp:version/>
</cp:coreProperties>
</file>